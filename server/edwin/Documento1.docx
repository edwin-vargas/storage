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8E4C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9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ida%20Penagos\AppData\Local\Kingsoft\WPS%20Office\12.2.0.20326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2025-03-21T04:44:00Z</dcterms:created>
  <dc:creator>Frida Penagos</dc:creator>
  <cp:lastModifiedBy>Frida Penagos</cp:lastModifiedBy>
  <dcterms:modified xsi:type="dcterms:W3CDTF">2025-03-21T05:48:28Z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2058-12.2.0.20326</vt:lpwstr>
  </property>
  <property fmtid="{D5CDD505-2E9C-101B-9397-08002B2CF9AE}" pid="3" name="ICV">
    <vt:lpwstr>F76333709F8D40BA811039E8B59BD578_11</vt:lpwstr>
  </property>
</Properties>
</file>